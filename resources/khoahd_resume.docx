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Look w:val="0000" w:firstRow="0" w:lastRow="0" w:firstColumn="0" w:lastColumn="0" w:noHBand="0" w:noVBand="0"/>
      </w:tblPr>
      <w:tblGrid>
        <w:gridCol w:w="438"/>
        <w:gridCol w:w="22"/>
        <w:gridCol w:w="6090"/>
        <w:gridCol w:w="51"/>
        <w:gridCol w:w="2039"/>
      </w:tblGrid>
      <w:tr w:rsidR="008E18D5" w:rsidRPr="00DE7766" w:rsidTr="00007F6B">
        <w:tc>
          <w:tcPr>
            <w:tcW w:w="8640" w:type="dxa"/>
            <w:gridSpan w:val="5"/>
            <w:tcBorders>
              <w:top w:val="nil"/>
              <w:left w:val="nil"/>
              <w:bottom w:val="single" w:sz="4" w:space="0" w:color="7F7F7F" w:themeColor="text1" w:themeTint="80"/>
              <w:right w:val="nil"/>
            </w:tcBorders>
          </w:tcPr>
          <w:p w:rsidR="00255A9A" w:rsidRPr="003478F7" w:rsidRDefault="001B3AFE" w:rsidP="00116379">
            <w:pPr>
              <w:pStyle w:val="ContactInfo"/>
              <w:rPr>
                <w:sz w:val="24"/>
                <w:szCs w:val="24"/>
              </w:rPr>
            </w:pPr>
            <w:r w:rsidRPr="003478F7">
              <w:rPr>
                <w:sz w:val="24"/>
                <w:szCs w:val="24"/>
              </w:rPr>
              <w:t>Hoang Dang Khoa</w:t>
            </w:r>
          </w:p>
          <w:p w:rsidR="008E18D5" w:rsidRPr="00DE7766" w:rsidRDefault="000608B0" w:rsidP="00116379">
            <w:pPr>
              <w:pStyle w:val="ContactInfo"/>
            </w:pPr>
            <w:r>
              <w:t xml:space="preserve">Address: </w:t>
            </w:r>
            <w:r w:rsidR="001B3AFE" w:rsidRPr="001B3AFE">
              <w:t>8xPlus Apartment,</w:t>
            </w:r>
            <w:r w:rsidR="001B3AFE">
              <w:t xml:space="preserve"> </w:t>
            </w:r>
            <w:r w:rsidR="001B3AFE" w:rsidRPr="001B3AFE">
              <w:t>Truong Trinh St, District 12, Ho Chi Minh City</w:t>
            </w:r>
          </w:p>
          <w:p w:rsidR="008E18D5" w:rsidRDefault="000608B0" w:rsidP="00116379">
            <w:pPr>
              <w:pStyle w:val="ContactInfo"/>
            </w:pPr>
            <w:r>
              <w:t xml:space="preserve">Phone: </w:t>
            </w:r>
            <w:r w:rsidR="001B3AFE">
              <w:t>01636518543</w:t>
            </w:r>
          </w:p>
          <w:p w:rsidR="00C069B4" w:rsidRPr="00DE7766" w:rsidRDefault="000608B0" w:rsidP="001B3AFE">
            <w:pPr>
              <w:pStyle w:val="ContactInfo"/>
            </w:pPr>
            <w:r>
              <w:t xml:space="preserve">Email: </w:t>
            </w:r>
            <w:hyperlink r:id="rId7" w:history="1">
              <w:r w:rsidR="001B3AFE" w:rsidRPr="00255A9A">
                <w:rPr>
                  <w:rStyle w:val="Hyperlink"/>
                </w:rPr>
                <w:t>hoangkhoa9089@gmail.com</w:t>
              </w:r>
            </w:hyperlink>
          </w:p>
        </w:tc>
      </w:tr>
      <w:tr w:rsidR="00DE7766" w:rsidRPr="00DE7766" w:rsidTr="00007F6B">
        <w:trPr>
          <w:trHeight w:val="360"/>
        </w:trPr>
        <w:tc>
          <w:tcPr>
            <w:tcW w:w="8640" w:type="dxa"/>
            <w:gridSpan w:val="5"/>
            <w:tcBorders>
              <w:top w:val="single" w:sz="4" w:space="0" w:color="7F7F7F" w:themeColor="text1" w:themeTint="80"/>
              <w:left w:val="nil"/>
              <w:bottom w:val="single" w:sz="4" w:space="0" w:color="7F7F7F" w:themeColor="text1" w:themeTint="80"/>
              <w:right w:val="nil"/>
            </w:tcBorders>
          </w:tcPr>
          <w:p w:rsidR="00DE7766" w:rsidRPr="00DE7766" w:rsidRDefault="009548CA" w:rsidP="00DE7766">
            <w:pPr>
              <w:pStyle w:val="Heading1"/>
            </w:pPr>
            <w:r>
              <w:t>Summary</w:t>
            </w:r>
          </w:p>
        </w:tc>
      </w:tr>
      <w:tr w:rsidR="00DE7766" w:rsidRPr="00DE7766" w:rsidTr="00007F6B">
        <w:trPr>
          <w:trHeight w:val="504"/>
        </w:trPr>
        <w:tc>
          <w:tcPr>
            <w:tcW w:w="438" w:type="dxa"/>
            <w:tcBorders>
              <w:top w:val="single" w:sz="4" w:space="0" w:color="7F7F7F" w:themeColor="text1" w:themeTint="80"/>
              <w:left w:val="nil"/>
              <w:bottom w:val="single" w:sz="4" w:space="0" w:color="7F7F7F" w:themeColor="text1" w:themeTint="80"/>
              <w:right w:val="nil"/>
            </w:tcBorders>
            <w:vAlign w:val="center"/>
          </w:tcPr>
          <w:p w:rsidR="00DE7766" w:rsidRDefault="00DE7766" w:rsidP="00116379">
            <w:pPr>
              <w:pStyle w:val="Heading1"/>
            </w:pPr>
          </w:p>
        </w:tc>
        <w:tc>
          <w:tcPr>
            <w:tcW w:w="8202" w:type="dxa"/>
            <w:gridSpan w:val="4"/>
            <w:tcBorders>
              <w:top w:val="single" w:sz="4" w:space="0" w:color="7F7F7F" w:themeColor="text1" w:themeTint="80"/>
              <w:left w:val="nil"/>
              <w:bottom w:val="single" w:sz="4" w:space="0" w:color="7F7F7F" w:themeColor="text1" w:themeTint="80"/>
              <w:right w:val="nil"/>
            </w:tcBorders>
            <w:vAlign w:val="center"/>
          </w:tcPr>
          <w:p w:rsidR="00A84E65" w:rsidRDefault="00C91719" w:rsidP="00613EF7">
            <w:r w:rsidRPr="00C91719">
              <w:t xml:space="preserve">More than </w:t>
            </w:r>
            <w:r w:rsidR="00AB04A1">
              <w:t>five</w:t>
            </w:r>
            <w:r w:rsidRPr="00C91719">
              <w:t xml:space="preserve"> years of experience in applications developmen</w:t>
            </w:r>
            <w:r w:rsidR="00255A9A">
              <w:t>t, testing and troubleshooting</w:t>
            </w:r>
            <w:r w:rsidRPr="00C91719">
              <w:t>.</w:t>
            </w:r>
          </w:p>
          <w:p w:rsidR="00C91719" w:rsidRDefault="00C91719" w:rsidP="00613EF7">
            <w:r w:rsidRPr="00C91719">
              <w:t>Strong knowledge of Web-based applications</w:t>
            </w:r>
            <w:r>
              <w:t>.</w:t>
            </w:r>
          </w:p>
          <w:p w:rsidR="00C91719" w:rsidRDefault="00C91719" w:rsidP="00613EF7">
            <w:r w:rsidRPr="00C91719">
              <w:t>Solid understanding of software development life cycles</w:t>
            </w:r>
            <w:r w:rsidR="00255A9A">
              <w:t>.</w:t>
            </w:r>
          </w:p>
          <w:p w:rsidR="00F43C90" w:rsidRDefault="00F43C90" w:rsidP="00613EF7">
            <w:r>
              <w:t>Able to teamwork or individual work</w:t>
            </w:r>
          </w:p>
          <w:p w:rsidR="00F43C90" w:rsidRDefault="00F43C90" w:rsidP="00613EF7">
            <w:r w:rsidRPr="00F43C90">
              <w:t>The spirit of responsibility, ability to work under pressure and high intensity</w:t>
            </w:r>
            <w:r>
              <w:t>.</w:t>
            </w:r>
          </w:p>
          <w:p w:rsidR="00C91719" w:rsidRPr="00A84E65" w:rsidRDefault="00C91719" w:rsidP="00307977">
            <w:r w:rsidRPr="00C91719">
              <w:t xml:space="preserve">Complete profile: </w:t>
            </w:r>
            <w:hyperlink r:id="rId8" w:history="1">
              <w:r w:rsidRPr="00307977">
                <w:rPr>
                  <w:rStyle w:val="Hyperlink"/>
                </w:rPr>
                <w:t>hoangkhoa9089.github.io</w:t>
              </w:r>
            </w:hyperlink>
          </w:p>
        </w:tc>
      </w:tr>
      <w:tr w:rsidR="009548CA" w:rsidRPr="00DE7766" w:rsidTr="00007F6B">
        <w:trPr>
          <w:trHeight w:val="360"/>
        </w:trPr>
        <w:tc>
          <w:tcPr>
            <w:tcW w:w="8640" w:type="dxa"/>
            <w:gridSpan w:val="5"/>
            <w:tcBorders>
              <w:top w:val="single" w:sz="4" w:space="0" w:color="7F7F7F" w:themeColor="text1" w:themeTint="80"/>
              <w:left w:val="nil"/>
              <w:bottom w:val="single" w:sz="4" w:space="0" w:color="7F7F7F" w:themeColor="text1" w:themeTint="80"/>
              <w:right w:val="nil"/>
            </w:tcBorders>
          </w:tcPr>
          <w:p w:rsidR="009548CA" w:rsidRDefault="00D4662D" w:rsidP="00D4662D">
            <w:pPr>
              <w:pStyle w:val="Heading1"/>
            </w:pPr>
            <w:r>
              <w:t>Computer skills</w:t>
            </w:r>
          </w:p>
        </w:tc>
      </w:tr>
      <w:tr w:rsidR="009548CA" w:rsidRPr="00DE7766" w:rsidTr="00007F6B">
        <w:trPr>
          <w:trHeight w:val="152"/>
        </w:trPr>
        <w:tc>
          <w:tcPr>
            <w:tcW w:w="438" w:type="dxa"/>
            <w:tcBorders>
              <w:top w:val="single" w:sz="4" w:space="0" w:color="7F7F7F" w:themeColor="text1" w:themeTint="80"/>
              <w:left w:val="nil"/>
              <w:bottom w:val="single" w:sz="4" w:space="0" w:color="7F7F7F" w:themeColor="text1" w:themeTint="80"/>
              <w:right w:val="nil"/>
            </w:tcBorders>
          </w:tcPr>
          <w:p w:rsidR="009548CA" w:rsidRDefault="009548CA" w:rsidP="00DE7766">
            <w:pPr>
              <w:pStyle w:val="Heading1"/>
            </w:pPr>
          </w:p>
        </w:tc>
        <w:tc>
          <w:tcPr>
            <w:tcW w:w="8202" w:type="dxa"/>
            <w:gridSpan w:val="4"/>
            <w:tcBorders>
              <w:top w:val="single" w:sz="4" w:space="0" w:color="7F7F7F" w:themeColor="text1" w:themeTint="80"/>
              <w:left w:val="nil"/>
              <w:bottom w:val="single" w:sz="4" w:space="0" w:color="7F7F7F" w:themeColor="text1" w:themeTint="80"/>
              <w:right w:val="nil"/>
            </w:tcBorders>
          </w:tcPr>
          <w:p w:rsidR="00D4662D" w:rsidRPr="00116379" w:rsidRDefault="00D4662D" w:rsidP="00116379">
            <w:pPr>
              <w:pStyle w:val="Heading2"/>
            </w:pPr>
            <w:r w:rsidRPr="00116379">
              <w:t>Languages</w:t>
            </w:r>
          </w:p>
          <w:p w:rsidR="00D4662D" w:rsidRPr="00116379" w:rsidRDefault="0064663C" w:rsidP="0064663C">
            <w:pPr>
              <w:pStyle w:val="ListParagraph"/>
            </w:pPr>
            <w:r w:rsidRPr="0064663C">
              <w:t>Proficient in:</w:t>
            </w:r>
            <w:r>
              <w:t xml:space="preserve"> PHP, Java, C#, Visual Basic</w:t>
            </w:r>
          </w:p>
          <w:p w:rsidR="00D4662D" w:rsidRDefault="0064663C" w:rsidP="0064663C">
            <w:pPr>
              <w:pStyle w:val="ListParagraph"/>
            </w:pPr>
            <w:r w:rsidRPr="0064663C">
              <w:t xml:space="preserve">Familiar with: </w:t>
            </w:r>
            <w:r>
              <w:t>HTML, CSS, Javascript</w:t>
            </w:r>
            <w:r w:rsidR="00813B3C">
              <w:t>, VBA</w:t>
            </w:r>
          </w:p>
          <w:p w:rsidR="00123F63" w:rsidRDefault="00813B3C" w:rsidP="00123F63">
            <w:pPr>
              <w:pStyle w:val="ListParagraph"/>
            </w:pPr>
            <w:r>
              <w:t>K</w:t>
            </w:r>
            <w:r w:rsidRPr="00813B3C">
              <w:t>nowledgeable</w:t>
            </w:r>
            <w:r>
              <w:t xml:space="preserve"> about: Java Android, IOS Swift and Objective-C</w:t>
            </w:r>
            <w:r w:rsidR="00123F63">
              <w:t xml:space="preserve"> </w:t>
            </w:r>
          </w:p>
          <w:p w:rsidR="00123F63" w:rsidRDefault="00123F63" w:rsidP="00123F63">
            <w:pPr>
              <w:pStyle w:val="Heading2"/>
            </w:pPr>
            <w:r>
              <w:t>Framework</w:t>
            </w:r>
          </w:p>
          <w:p w:rsidR="00123F63" w:rsidRDefault="00123F63" w:rsidP="00123F63">
            <w:pPr>
              <w:pStyle w:val="ListParagraph"/>
            </w:pPr>
            <w:r>
              <w:t xml:space="preserve">PHP: Zend 2, Laravel, Slim, </w:t>
            </w:r>
            <w:r w:rsidR="00787CB2">
              <w:t xml:space="preserve">Play, </w:t>
            </w:r>
            <w:r>
              <w:t>CodeIgnitor, CakePHP</w:t>
            </w:r>
          </w:p>
          <w:p w:rsidR="00813B3C" w:rsidRDefault="00787CB2" w:rsidP="00123F63">
            <w:pPr>
              <w:pStyle w:val="ListParagraph"/>
            </w:pPr>
            <w:r>
              <w:t>Java</w:t>
            </w:r>
            <w:r w:rsidR="00123F63">
              <w:t xml:space="preserve">: </w:t>
            </w:r>
            <w:r>
              <w:t>Spring MVC, Struts, Hibernate</w:t>
            </w:r>
          </w:p>
          <w:p w:rsidR="00D4662D" w:rsidRDefault="0010077D" w:rsidP="00116379">
            <w:pPr>
              <w:pStyle w:val="Heading2"/>
            </w:pPr>
            <w:r>
              <w:t>Software</w:t>
            </w:r>
          </w:p>
          <w:p w:rsidR="00D4662D" w:rsidRDefault="00123F63" w:rsidP="00116379">
            <w:pPr>
              <w:pStyle w:val="ListParagraph"/>
            </w:pPr>
            <w:r>
              <w:t>Database: MS SQL Server, MySQL, Oracle, Postgres, MongoDB</w:t>
            </w:r>
          </w:p>
          <w:p w:rsidR="009548CA" w:rsidRDefault="00813B3C" w:rsidP="00123F63">
            <w:pPr>
              <w:pStyle w:val="ListParagraph"/>
            </w:pPr>
            <w:r>
              <w:t xml:space="preserve">Platforms: Microsoft Windows 7 and </w:t>
            </w:r>
            <w:r w:rsidR="00123F63">
              <w:t>CentOS</w:t>
            </w:r>
          </w:p>
        </w:tc>
      </w:tr>
      <w:tr w:rsidR="00DE7766" w:rsidRPr="00DE7766" w:rsidTr="00007F6B">
        <w:trPr>
          <w:trHeight w:val="360"/>
        </w:trPr>
        <w:tc>
          <w:tcPr>
            <w:tcW w:w="8640" w:type="dxa"/>
            <w:gridSpan w:val="5"/>
            <w:tcBorders>
              <w:top w:val="single" w:sz="4" w:space="0" w:color="7F7F7F" w:themeColor="text1" w:themeTint="80"/>
              <w:left w:val="nil"/>
              <w:bottom w:val="single" w:sz="4" w:space="0" w:color="7F7F7F" w:themeColor="text1" w:themeTint="80"/>
              <w:right w:val="nil"/>
            </w:tcBorders>
          </w:tcPr>
          <w:p w:rsidR="00DE7766" w:rsidRPr="00DE7766" w:rsidRDefault="00D97489" w:rsidP="002911C8">
            <w:pPr>
              <w:pStyle w:val="Heading1"/>
            </w:pPr>
            <w:r>
              <w:t>Experience</w:t>
            </w:r>
          </w:p>
        </w:tc>
      </w:tr>
      <w:tr w:rsidR="006962EF" w:rsidRPr="00DE7766" w:rsidTr="00007F6B">
        <w:trPr>
          <w:trHeight w:val="216"/>
        </w:trPr>
        <w:tc>
          <w:tcPr>
            <w:tcW w:w="460" w:type="dxa"/>
            <w:gridSpan w:val="2"/>
            <w:tcBorders>
              <w:top w:val="single" w:sz="4" w:space="0" w:color="7F7F7F" w:themeColor="text1" w:themeTint="80"/>
              <w:left w:val="nil"/>
              <w:right w:val="nil"/>
            </w:tcBorders>
          </w:tcPr>
          <w:p w:rsidR="006962EF" w:rsidRPr="00DE7766" w:rsidRDefault="006962EF" w:rsidP="00DE7766"/>
        </w:tc>
        <w:tc>
          <w:tcPr>
            <w:tcW w:w="6090" w:type="dxa"/>
            <w:tcBorders>
              <w:top w:val="single" w:sz="4" w:space="0" w:color="7F7F7F" w:themeColor="text1" w:themeTint="80"/>
              <w:left w:val="nil"/>
              <w:bottom w:val="nil"/>
              <w:right w:val="nil"/>
            </w:tcBorders>
          </w:tcPr>
          <w:p w:rsidR="006962EF" w:rsidRPr="00D448C8" w:rsidRDefault="00307977" w:rsidP="006A3E15">
            <w:pPr>
              <w:pStyle w:val="Heading2"/>
              <w:rPr>
                <w:sz w:val="18"/>
                <w:szCs w:val="18"/>
              </w:rPr>
            </w:pPr>
            <w:r w:rsidRPr="00D448C8">
              <w:rPr>
                <w:sz w:val="18"/>
                <w:szCs w:val="18"/>
              </w:rPr>
              <w:t>Labored</w:t>
            </w:r>
            <w:r w:rsidR="00242AAD" w:rsidRPr="00D448C8">
              <w:rPr>
                <w:sz w:val="18"/>
                <w:szCs w:val="18"/>
              </w:rPr>
              <w:t xml:space="preserve"> for IS-Systems Company</w:t>
            </w:r>
          </w:p>
        </w:tc>
        <w:tc>
          <w:tcPr>
            <w:tcW w:w="2090" w:type="dxa"/>
            <w:gridSpan w:val="2"/>
            <w:tcBorders>
              <w:top w:val="single" w:sz="4" w:space="0" w:color="7F7F7F" w:themeColor="text1" w:themeTint="80"/>
              <w:left w:val="nil"/>
              <w:bottom w:val="nil"/>
              <w:right w:val="nil"/>
            </w:tcBorders>
          </w:tcPr>
          <w:p w:rsidR="006962EF" w:rsidRPr="00DE7766" w:rsidRDefault="006A3E15" w:rsidP="00242AAD">
            <w:pPr>
              <w:pStyle w:val="Dates"/>
            </w:pPr>
            <w:r w:rsidRPr="006A3E15">
              <w:t>201</w:t>
            </w:r>
            <w:r w:rsidR="00242AAD">
              <w:t>5</w:t>
            </w:r>
            <w:r w:rsidRPr="006A3E15">
              <w:t xml:space="preserve"> –</w:t>
            </w:r>
            <w:r>
              <w:t xml:space="preserve"> </w:t>
            </w:r>
            <w:r w:rsidR="00242AAD">
              <w:t>Present</w:t>
            </w:r>
          </w:p>
        </w:tc>
      </w:tr>
      <w:tr w:rsidR="006962EF" w:rsidRPr="00DE7766" w:rsidTr="00007F6B">
        <w:trPr>
          <w:trHeight w:val="1098"/>
        </w:trPr>
        <w:tc>
          <w:tcPr>
            <w:tcW w:w="460" w:type="dxa"/>
            <w:gridSpan w:val="2"/>
            <w:tcBorders>
              <w:left w:val="nil"/>
              <w:right w:val="nil"/>
            </w:tcBorders>
          </w:tcPr>
          <w:p w:rsidR="006962EF" w:rsidRPr="00DE7766" w:rsidRDefault="006962EF" w:rsidP="00DE7766"/>
        </w:tc>
        <w:tc>
          <w:tcPr>
            <w:tcW w:w="8180" w:type="dxa"/>
            <w:gridSpan w:val="3"/>
            <w:tcBorders>
              <w:top w:val="nil"/>
              <w:left w:val="nil"/>
              <w:bottom w:val="nil"/>
              <w:right w:val="nil"/>
            </w:tcBorders>
          </w:tcPr>
          <w:p w:rsidR="006962EF" w:rsidRPr="00D97489" w:rsidRDefault="00307977" w:rsidP="007D5AB6">
            <w:pPr>
              <w:pStyle w:val="Location"/>
            </w:pPr>
            <w:r>
              <w:t>Allexceed VietNam Inc..</w:t>
            </w:r>
          </w:p>
          <w:p w:rsidR="00D4662D" w:rsidRPr="0010077D" w:rsidRDefault="00242AAD" w:rsidP="00242AAD">
            <w:pPr>
              <w:pStyle w:val="ListParagraph"/>
            </w:pPr>
            <w:r>
              <w:t xml:space="preserve">Customize the </w:t>
            </w:r>
            <w:r w:rsidRPr="00242AAD">
              <w:t>Inventory management system</w:t>
            </w:r>
          </w:p>
          <w:p w:rsidR="00D4662D" w:rsidRDefault="00242AAD" w:rsidP="00242AAD">
            <w:pPr>
              <w:pStyle w:val="ListParagraph"/>
            </w:pPr>
            <w:r>
              <w:t>D</w:t>
            </w:r>
            <w:r w:rsidRPr="00242AAD">
              <w:t>evelop based on requirement of different customers</w:t>
            </w:r>
          </w:p>
          <w:p w:rsidR="00AB2664" w:rsidRDefault="00AB2664" w:rsidP="00242AAD">
            <w:pPr>
              <w:pStyle w:val="ListParagraph"/>
            </w:pPr>
            <w:r>
              <w:t>Develop multi applications for multi devices with different systems, include: Web application, Windows CE, BHT, Android, IOS</w:t>
            </w:r>
          </w:p>
          <w:p w:rsidR="00242AAD" w:rsidRPr="0010077D" w:rsidRDefault="00242AAD" w:rsidP="00242AAD">
            <w:pPr>
              <w:pStyle w:val="ListParagraph"/>
            </w:pPr>
            <w:r>
              <w:t>Leading a team with four persons</w:t>
            </w:r>
          </w:p>
          <w:p w:rsidR="00242AAD" w:rsidRDefault="00242AAD" w:rsidP="00242AAD">
            <w:pPr>
              <w:pStyle w:val="ListParagraph"/>
            </w:pPr>
            <w:r>
              <w:t xml:space="preserve">Schedule: </w:t>
            </w:r>
            <w:r w:rsidR="00760BD9">
              <w:t>Two</w:t>
            </w:r>
            <w:r>
              <w:t xml:space="preserve"> </w:t>
            </w:r>
            <w:r w:rsidR="00760BD9">
              <w:t>years</w:t>
            </w:r>
          </w:p>
          <w:p w:rsidR="00760BD9" w:rsidRDefault="00242AAD" w:rsidP="00760BD9">
            <w:pPr>
              <w:pStyle w:val="ListParagraph"/>
            </w:pPr>
            <w:r>
              <w:t>Technologies</w:t>
            </w:r>
            <w:r w:rsidRPr="00B21A9D">
              <w:t xml:space="preserve">: </w:t>
            </w:r>
            <w:r w:rsidR="00760BD9">
              <w:t>MS Excel, MS Access, VBA, VB.NET, ASP.NET</w:t>
            </w:r>
            <w:r w:rsidR="00AB2664">
              <w:t>, WCF Web Service</w:t>
            </w:r>
            <w:r w:rsidR="00760BD9">
              <w:t>, .Net Compact Framework, Windows CE, C++, Java, Android, IOS</w:t>
            </w:r>
          </w:p>
          <w:p w:rsidR="00AB2664" w:rsidRPr="00D4662D" w:rsidRDefault="00AB2664" w:rsidP="00760BD9">
            <w:pPr>
              <w:pStyle w:val="ListParagraph"/>
            </w:pPr>
            <w:r>
              <w:t>Databases: MS Access, SQL Server, Oracle</w:t>
            </w:r>
          </w:p>
        </w:tc>
      </w:tr>
      <w:tr w:rsidR="001D3A08" w:rsidRPr="00DE7766" w:rsidTr="00007F6B">
        <w:trPr>
          <w:trHeight w:val="216"/>
        </w:trPr>
        <w:tc>
          <w:tcPr>
            <w:tcW w:w="460" w:type="dxa"/>
            <w:gridSpan w:val="2"/>
            <w:tcBorders>
              <w:left w:val="nil"/>
              <w:right w:val="nil"/>
            </w:tcBorders>
          </w:tcPr>
          <w:p w:rsidR="001D3A08" w:rsidRPr="00DE7766" w:rsidRDefault="001D3A08" w:rsidP="001F1FB4"/>
        </w:tc>
        <w:tc>
          <w:tcPr>
            <w:tcW w:w="6141" w:type="dxa"/>
            <w:gridSpan w:val="2"/>
            <w:tcBorders>
              <w:top w:val="nil"/>
              <w:left w:val="nil"/>
              <w:bottom w:val="nil"/>
              <w:right w:val="nil"/>
            </w:tcBorders>
          </w:tcPr>
          <w:p w:rsidR="001D3A08" w:rsidRPr="00D448C8" w:rsidRDefault="001D3A08" w:rsidP="001D3A08">
            <w:pPr>
              <w:pStyle w:val="Heading2"/>
              <w:rPr>
                <w:sz w:val="18"/>
                <w:szCs w:val="18"/>
              </w:rPr>
            </w:pPr>
            <w:r w:rsidRPr="00D448C8">
              <w:rPr>
                <w:sz w:val="18"/>
                <w:szCs w:val="18"/>
              </w:rPr>
              <w:t>Symphonizer</w:t>
            </w:r>
          </w:p>
        </w:tc>
        <w:tc>
          <w:tcPr>
            <w:tcW w:w="2039" w:type="dxa"/>
            <w:tcBorders>
              <w:top w:val="nil"/>
              <w:left w:val="nil"/>
              <w:bottom w:val="nil"/>
              <w:right w:val="nil"/>
            </w:tcBorders>
          </w:tcPr>
          <w:p w:rsidR="001D3A08" w:rsidRDefault="001D3A08" w:rsidP="001F1FB4">
            <w:pPr>
              <w:pStyle w:val="Dates"/>
            </w:pPr>
            <w:r>
              <w:t>2015</w:t>
            </w:r>
          </w:p>
        </w:tc>
      </w:tr>
      <w:tr w:rsidR="001D3A08" w:rsidRPr="00DE7766" w:rsidTr="0087151C">
        <w:trPr>
          <w:trHeight w:val="216"/>
        </w:trPr>
        <w:tc>
          <w:tcPr>
            <w:tcW w:w="460" w:type="dxa"/>
            <w:gridSpan w:val="2"/>
            <w:tcBorders>
              <w:left w:val="nil"/>
              <w:right w:val="nil"/>
            </w:tcBorders>
          </w:tcPr>
          <w:p w:rsidR="001D3A08" w:rsidRPr="00DE7766" w:rsidRDefault="001D3A08" w:rsidP="001F1FB4"/>
        </w:tc>
        <w:tc>
          <w:tcPr>
            <w:tcW w:w="8180" w:type="dxa"/>
            <w:gridSpan w:val="3"/>
            <w:tcBorders>
              <w:top w:val="nil"/>
              <w:left w:val="nil"/>
              <w:bottom w:val="nil"/>
              <w:right w:val="nil"/>
            </w:tcBorders>
          </w:tcPr>
          <w:p w:rsidR="001D3A08" w:rsidRDefault="001D3A08" w:rsidP="001D3A08">
            <w:pPr>
              <w:pStyle w:val="Location"/>
              <w:rPr>
                <w:i w:val="0"/>
              </w:rPr>
            </w:pPr>
            <w:r>
              <w:t>Allexceed VietNam Inc</w:t>
            </w:r>
          </w:p>
          <w:p w:rsidR="00791FA2" w:rsidRPr="00791FA2" w:rsidRDefault="00791FA2" w:rsidP="001D3A08">
            <w:pPr>
              <w:pStyle w:val="ListParagraph"/>
              <w:rPr>
                <w:rFonts w:cstheme="minorHAnsi"/>
              </w:rPr>
            </w:pPr>
            <w:r w:rsidRPr="00791FA2">
              <w:rPr>
                <w:rFonts w:cstheme="minorHAnsi"/>
                <w:shd w:val="clear" w:color="auto" w:fill="FFFFFF"/>
              </w:rPr>
              <w:t>This is the system that provides total solutions to industry leading customers of Cable Television businesses for sales and implementation of next generation Integrated Cable Television Operation Management System (Symphonizer) and its integration with other devices and equipment</w:t>
            </w:r>
          </w:p>
          <w:p w:rsidR="001D3A08" w:rsidRDefault="00791FA2" w:rsidP="00A93A1F">
            <w:pPr>
              <w:pStyle w:val="ListParagraph"/>
            </w:pPr>
            <w:r>
              <w:t xml:space="preserve">Customize features depend on </w:t>
            </w:r>
            <w:r w:rsidR="00B92257">
              <w:t xml:space="preserve">the </w:t>
            </w:r>
            <w:r w:rsidR="00A93A1F" w:rsidRPr="00A93A1F">
              <w:t>requirements</w:t>
            </w:r>
            <w:r w:rsidR="00A93A1F">
              <w:t xml:space="preserve"> </w:t>
            </w:r>
            <w:r w:rsidR="00B92257">
              <w:t xml:space="preserve">of </w:t>
            </w:r>
            <w:r>
              <w:t>customers</w:t>
            </w:r>
          </w:p>
          <w:p w:rsidR="001D3A08" w:rsidRDefault="001D3A08" w:rsidP="001D3A08">
            <w:pPr>
              <w:pStyle w:val="ListParagraph"/>
            </w:pPr>
            <w:r>
              <w:t xml:space="preserve">Schedule: </w:t>
            </w:r>
            <w:r w:rsidR="00A93A1F">
              <w:t>Three</w:t>
            </w:r>
            <w:r>
              <w:t xml:space="preserve"> months</w:t>
            </w:r>
          </w:p>
          <w:p w:rsidR="001D3A08" w:rsidRDefault="001D3A08" w:rsidP="004A6058">
            <w:pPr>
              <w:pStyle w:val="ListParagraph"/>
            </w:pPr>
            <w:r>
              <w:t>Technologies</w:t>
            </w:r>
            <w:r w:rsidRPr="00B21A9D">
              <w:t xml:space="preserve">: </w:t>
            </w:r>
            <w:r w:rsidR="00A93A1F">
              <w:t>Spring</w:t>
            </w:r>
            <w:r w:rsidR="004A6058">
              <w:t xml:space="preserve"> Framework</w:t>
            </w:r>
            <w:r w:rsidR="00A93A1F">
              <w:t>, Struts</w:t>
            </w:r>
            <w:r w:rsidR="004A6058">
              <w:t xml:space="preserve"> Framework</w:t>
            </w:r>
            <w:r w:rsidRPr="00B21A9D">
              <w:t xml:space="preserve">, </w:t>
            </w:r>
            <w:r w:rsidR="00A93A1F">
              <w:t>Oracle</w:t>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 xml:space="preserve">Online Shop </w:t>
            </w:r>
            <w:r w:rsidRPr="00D448C8">
              <w:rPr>
                <w:sz w:val="18"/>
                <w:szCs w:val="18"/>
                <w:lang w:eastAsia="ja-JP"/>
              </w:rPr>
              <w:t>for Ishida Company</w:t>
            </w:r>
          </w:p>
        </w:tc>
        <w:tc>
          <w:tcPr>
            <w:tcW w:w="2039" w:type="dxa"/>
            <w:tcBorders>
              <w:top w:val="nil"/>
              <w:left w:val="nil"/>
              <w:bottom w:val="nil"/>
              <w:right w:val="nil"/>
            </w:tcBorders>
          </w:tcPr>
          <w:p w:rsidR="001F1FB4" w:rsidRDefault="001F1FB4" w:rsidP="001F1FB4">
            <w:pPr>
              <w:pStyle w:val="Dates"/>
            </w:pPr>
            <w:r>
              <w:t>2014</w:t>
            </w:r>
          </w:p>
        </w:tc>
      </w:tr>
      <w:tr w:rsidR="001F1FB4" w:rsidRPr="00DE7766" w:rsidTr="00D32FEE">
        <w:trPr>
          <w:trHeight w:val="216"/>
        </w:trPr>
        <w:tc>
          <w:tcPr>
            <w:tcW w:w="460" w:type="dxa"/>
            <w:gridSpan w:val="2"/>
            <w:tcBorders>
              <w:left w:val="nil"/>
              <w:right w:val="nil"/>
            </w:tcBorders>
          </w:tcPr>
          <w:p w:rsidR="001F1FB4" w:rsidRPr="00DE7766" w:rsidRDefault="001F1FB4" w:rsidP="001F1FB4"/>
        </w:tc>
        <w:tc>
          <w:tcPr>
            <w:tcW w:w="8180" w:type="dxa"/>
            <w:gridSpan w:val="3"/>
            <w:tcBorders>
              <w:top w:val="nil"/>
              <w:left w:val="nil"/>
              <w:bottom w:val="nil"/>
              <w:right w:val="nil"/>
            </w:tcBorders>
          </w:tcPr>
          <w:p w:rsidR="001F1FB4" w:rsidRDefault="001F1FB4" w:rsidP="001F1FB4">
            <w:pPr>
              <w:pStyle w:val="Location"/>
              <w:rPr>
                <w:i w:val="0"/>
              </w:rPr>
            </w:pPr>
            <w:r>
              <w:t>Allexceed VietNam Inc</w:t>
            </w:r>
          </w:p>
          <w:p w:rsidR="001F1FB4" w:rsidRDefault="001F1FB4" w:rsidP="001F1FB4">
            <w:pPr>
              <w:pStyle w:val="ListParagraph"/>
            </w:pPr>
            <w:r>
              <w:t xml:space="preserve">Build a e-commerce </w:t>
            </w:r>
            <w:r w:rsidR="00416DA9">
              <w:t>website</w:t>
            </w:r>
            <w:r>
              <w:t xml:space="preserve"> base on </w:t>
            </w:r>
            <w:r w:rsidR="00416DA9">
              <w:t>Zend</w:t>
            </w:r>
            <w:r>
              <w:t xml:space="preserve"> Framework</w:t>
            </w:r>
          </w:p>
          <w:p w:rsidR="00416DA9" w:rsidRDefault="00416DA9" w:rsidP="00416DA9">
            <w:pPr>
              <w:pStyle w:val="ListParagraph"/>
            </w:pPr>
            <w:r>
              <w:t xml:space="preserve">Develop frontend and backend with common </w:t>
            </w:r>
            <w:r w:rsidRPr="00416DA9">
              <w:t>feature</w:t>
            </w:r>
            <w:r>
              <w:t>s</w:t>
            </w:r>
            <w:r w:rsidRPr="00416DA9">
              <w:t xml:space="preserve"> of e</w:t>
            </w:r>
            <w:r>
              <w:t>-</w:t>
            </w:r>
            <w:r w:rsidRPr="00416DA9">
              <w:t>commerce website</w:t>
            </w:r>
          </w:p>
          <w:p w:rsidR="001F1FB4" w:rsidRDefault="001F1FB4" w:rsidP="001F1FB4">
            <w:pPr>
              <w:pStyle w:val="ListParagraph"/>
            </w:pPr>
            <w:r>
              <w:t xml:space="preserve">Schedule: </w:t>
            </w:r>
            <w:r w:rsidR="00416DA9">
              <w:t>Four</w:t>
            </w:r>
            <w:r>
              <w:t xml:space="preserve"> months</w:t>
            </w:r>
          </w:p>
          <w:p w:rsidR="001F1FB4" w:rsidRDefault="001F1FB4" w:rsidP="00940C99">
            <w:pPr>
              <w:pStyle w:val="ListParagraph"/>
            </w:pPr>
            <w:r>
              <w:t>Technologies</w:t>
            </w:r>
            <w:r w:rsidRPr="00B21A9D">
              <w:t xml:space="preserve">: </w:t>
            </w:r>
            <w:r w:rsidR="00416DA9">
              <w:t>Zend</w:t>
            </w:r>
            <w:r w:rsidRPr="00B21A9D">
              <w:rPr>
                <w:rFonts w:hint="eastAsia"/>
                <w:lang w:eastAsia="ja-JP"/>
              </w:rPr>
              <w:t xml:space="preserve"> Framework</w:t>
            </w:r>
            <w:r w:rsidRPr="00B21A9D">
              <w:t xml:space="preserve">, </w:t>
            </w:r>
            <w:r w:rsidR="00416DA9">
              <w:t>MySQL</w:t>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Online Shop Web</w:t>
            </w:r>
            <w:r w:rsidRPr="00D448C8">
              <w:rPr>
                <w:rFonts w:hint="eastAsia"/>
                <w:sz w:val="18"/>
                <w:szCs w:val="18"/>
                <w:lang w:eastAsia="ja-JP"/>
              </w:rPr>
              <w:t xml:space="preserve"> Service</w:t>
            </w:r>
            <w:r w:rsidRPr="00D448C8">
              <w:rPr>
                <w:sz w:val="18"/>
                <w:szCs w:val="18"/>
                <w:lang w:eastAsia="ja-JP"/>
              </w:rPr>
              <w:t xml:space="preserve"> for JTech Company</w:t>
            </w:r>
          </w:p>
        </w:tc>
        <w:tc>
          <w:tcPr>
            <w:tcW w:w="2039" w:type="dxa"/>
            <w:tcBorders>
              <w:top w:val="nil"/>
              <w:left w:val="nil"/>
              <w:bottom w:val="nil"/>
              <w:right w:val="nil"/>
            </w:tcBorders>
          </w:tcPr>
          <w:p w:rsidR="001F1FB4" w:rsidRDefault="001F1FB4" w:rsidP="001F1FB4">
            <w:pPr>
              <w:pStyle w:val="Dates"/>
            </w:pPr>
            <w:r>
              <w:t>2013</w:t>
            </w:r>
          </w:p>
        </w:tc>
      </w:tr>
      <w:tr w:rsidR="001F1FB4" w:rsidRPr="00DE7766" w:rsidTr="00855945">
        <w:trPr>
          <w:trHeight w:val="216"/>
        </w:trPr>
        <w:tc>
          <w:tcPr>
            <w:tcW w:w="460" w:type="dxa"/>
            <w:gridSpan w:val="2"/>
            <w:tcBorders>
              <w:left w:val="nil"/>
              <w:right w:val="nil"/>
            </w:tcBorders>
          </w:tcPr>
          <w:p w:rsidR="001F1FB4" w:rsidRPr="00DE7766" w:rsidRDefault="001F1FB4" w:rsidP="001F1FB4"/>
        </w:tc>
        <w:tc>
          <w:tcPr>
            <w:tcW w:w="8180" w:type="dxa"/>
            <w:gridSpan w:val="3"/>
            <w:tcBorders>
              <w:top w:val="nil"/>
              <w:left w:val="nil"/>
              <w:bottom w:val="nil"/>
              <w:right w:val="nil"/>
            </w:tcBorders>
          </w:tcPr>
          <w:p w:rsidR="001F1FB4" w:rsidRDefault="001F1FB4" w:rsidP="001F1FB4">
            <w:pPr>
              <w:pStyle w:val="Location"/>
              <w:rPr>
                <w:i w:val="0"/>
              </w:rPr>
            </w:pPr>
            <w:r>
              <w:t>Allexceed VietNam Inc</w:t>
            </w:r>
          </w:p>
          <w:p w:rsidR="001F1FB4" w:rsidRDefault="001F1FB4" w:rsidP="001F1FB4">
            <w:pPr>
              <w:pStyle w:val="ListParagraph"/>
            </w:pPr>
            <w:r>
              <w:t>Build a Restful API for e-commerce platform base on Play Framework</w:t>
            </w:r>
          </w:p>
          <w:p w:rsidR="001F1FB4" w:rsidRDefault="001F1FB4" w:rsidP="001F1FB4">
            <w:pPr>
              <w:pStyle w:val="ListParagraph"/>
            </w:pPr>
            <w:r>
              <w:t>Schedule: Two months</w:t>
            </w:r>
          </w:p>
          <w:p w:rsidR="001F1FB4" w:rsidRDefault="001F1FB4" w:rsidP="001F1FB4">
            <w:pPr>
              <w:pStyle w:val="ListParagraph"/>
            </w:pPr>
            <w:r>
              <w:t>Technologies</w:t>
            </w:r>
            <w:r w:rsidRPr="00B21A9D">
              <w:t xml:space="preserve">: </w:t>
            </w:r>
            <w:r w:rsidRPr="00B21A9D">
              <w:rPr>
                <w:rFonts w:hint="eastAsia"/>
                <w:lang w:eastAsia="ja-JP"/>
              </w:rPr>
              <w:t>Play Framework</w:t>
            </w:r>
            <w:r w:rsidRPr="00B21A9D">
              <w:t xml:space="preserve">, </w:t>
            </w:r>
            <w:r>
              <w:t>Oracle, JSON</w:t>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SMS Gateway and Management website</w:t>
            </w:r>
          </w:p>
        </w:tc>
        <w:tc>
          <w:tcPr>
            <w:tcW w:w="2039" w:type="dxa"/>
            <w:tcBorders>
              <w:top w:val="nil"/>
              <w:left w:val="nil"/>
              <w:bottom w:val="nil"/>
              <w:right w:val="nil"/>
            </w:tcBorders>
          </w:tcPr>
          <w:p w:rsidR="001F1FB4" w:rsidRDefault="001F1FB4" w:rsidP="001F1FB4">
            <w:pPr>
              <w:pStyle w:val="Dates"/>
            </w:pPr>
            <w:r>
              <w:t>2013</w:t>
            </w:r>
          </w:p>
        </w:tc>
      </w:tr>
      <w:tr w:rsidR="001F1FB4" w:rsidRPr="00DE7766" w:rsidTr="00DA46B7">
        <w:trPr>
          <w:trHeight w:val="216"/>
        </w:trPr>
        <w:tc>
          <w:tcPr>
            <w:tcW w:w="460" w:type="dxa"/>
            <w:gridSpan w:val="2"/>
            <w:tcBorders>
              <w:left w:val="nil"/>
              <w:right w:val="nil"/>
            </w:tcBorders>
          </w:tcPr>
          <w:p w:rsidR="001F1FB4" w:rsidRPr="00DE7766" w:rsidRDefault="001F1FB4" w:rsidP="001F1FB4"/>
        </w:tc>
        <w:tc>
          <w:tcPr>
            <w:tcW w:w="8180" w:type="dxa"/>
            <w:gridSpan w:val="3"/>
            <w:tcBorders>
              <w:top w:val="nil"/>
              <w:left w:val="nil"/>
              <w:bottom w:val="nil"/>
              <w:right w:val="nil"/>
            </w:tcBorders>
          </w:tcPr>
          <w:p w:rsidR="001F1FB4" w:rsidRDefault="001F1FB4" w:rsidP="001F1FB4">
            <w:pPr>
              <w:pStyle w:val="Location"/>
              <w:rPr>
                <w:i w:val="0"/>
              </w:rPr>
            </w:pPr>
            <w:r>
              <w:t>L.C.S Ltd.</w:t>
            </w:r>
          </w:p>
          <w:p w:rsidR="001F1FB4" w:rsidRDefault="001F1FB4" w:rsidP="001F1FB4">
            <w:pPr>
              <w:pStyle w:val="ListParagraph"/>
            </w:pPr>
            <w:r>
              <w:t xml:space="preserve">Delivery solution for SMS </w:t>
            </w:r>
            <w:r w:rsidRPr="002D2D6D">
              <w:t>messaging</w:t>
            </w:r>
            <w:r>
              <w:t xml:space="preserve"> with b</w:t>
            </w:r>
            <w:r w:rsidRPr="002E2066">
              <w:t>ulk of messages</w:t>
            </w:r>
          </w:p>
          <w:p w:rsidR="001F1FB4" w:rsidRDefault="001F1FB4" w:rsidP="001F1FB4">
            <w:pPr>
              <w:pStyle w:val="ListParagraph"/>
            </w:pPr>
            <w:r>
              <w:t>Create schedule to sending SMS by website</w:t>
            </w:r>
          </w:p>
          <w:p w:rsidR="001F1FB4" w:rsidRDefault="001F1FB4" w:rsidP="001F1FB4">
            <w:pPr>
              <w:pStyle w:val="ListParagraph"/>
            </w:pPr>
            <w:r>
              <w:t xml:space="preserve">Dynamic content of message by multi parameter </w:t>
            </w:r>
          </w:p>
          <w:p w:rsidR="001F1FB4" w:rsidRDefault="001F1FB4" w:rsidP="001F1FB4">
            <w:pPr>
              <w:pStyle w:val="ListParagraph"/>
            </w:pPr>
            <w:r>
              <w:t xml:space="preserve">Able to send messages with the Brand Name </w:t>
            </w:r>
          </w:p>
          <w:p w:rsidR="001F1FB4" w:rsidRDefault="001F1FB4" w:rsidP="001F1FB4">
            <w:pPr>
              <w:pStyle w:val="ListParagraph"/>
            </w:pPr>
            <w:r>
              <w:t>Communicate with NowSMS open source</w:t>
            </w:r>
          </w:p>
          <w:p w:rsidR="001F1FB4" w:rsidRDefault="001F1FB4" w:rsidP="001F1FB4">
            <w:pPr>
              <w:pStyle w:val="ListParagraph"/>
            </w:pPr>
            <w:r>
              <w:t>Schedule: Nine months</w:t>
            </w:r>
          </w:p>
          <w:p w:rsidR="001F1FB4" w:rsidRDefault="001F1FB4" w:rsidP="001F1FB4">
            <w:pPr>
              <w:pStyle w:val="ListParagraph"/>
            </w:pPr>
            <w:r>
              <w:t>Technologies: Java, PHP with CodeIgnitor, MySQL</w:t>
            </w:r>
            <w:r>
              <w:tab/>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CIS Management website</w:t>
            </w:r>
          </w:p>
        </w:tc>
        <w:tc>
          <w:tcPr>
            <w:tcW w:w="2039" w:type="dxa"/>
            <w:tcBorders>
              <w:top w:val="nil"/>
              <w:left w:val="nil"/>
              <w:bottom w:val="nil"/>
              <w:right w:val="nil"/>
            </w:tcBorders>
          </w:tcPr>
          <w:p w:rsidR="001F1FB4" w:rsidRPr="00F510D1" w:rsidRDefault="001F1FB4" w:rsidP="001F1FB4">
            <w:pPr>
              <w:pStyle w:val="Dates"/>
            </w:pPr>
            <w:r>
              <w:t>2012</w:t>
            </w:r>
          </w:p>
        </w:tc>
      </w:tr>
      <w:tr w:rsidR="001F1FB4" w:rsidRPr="00DE7766" w:rsidTr="00007F6B">
        <w:trPr>
          <w:trHeight w:val="1020"/>
        </w:trPr>
        <w:tc>
          <w:tcPr>
            <w:tcW w:w="460" w:type="dxa"/>
            <w:gridSpan w:val="2"/>
            <w:tcBorders>
              <w:left w:val="nil"/>
              <w:right w:val="nil"/>
            </w:tcBorders>
          </w:tcPr>
          <w:p w:rsidR="001F1FB4" w:rsidRPr="00DE7766" w:rsidRDefault="001F1FB4" w:rsidP="001F1FB4"/>
        </w:tc>
        <w:tc>
          <w:tcPr>
            <w:tcW w:w="8180" w:type="dxa"/>
            <w:gridSpan w:val="3"/>
            <w:tcBorders>
              <w:top w:val="nil"/>
              <w:left w:val="nil"/>
              <w:bottom w:val="nil"/>
              <w:right w:val="nil"/>
            </w:tcBorders>
          </w:tcPr>
          <w:p w:rsidR="001F1FB4" w:rsidRDefault="001F1FB4" w:rsidP="001F1FB4">
            <w:pPr>
              <w:pStyle w:val="Location"/>
              <w:rPr>
                <w:i w:val="0"/>
              </w:rPr>
            </w:pPr>
            <w:r>
              <w:t>L.C.S Ltd.</w:t>
            </w:r>
          </w:p>
          <w:p w:rsidR="001F1FB4" w:rsidRDefault="001F1FB4" w:rsidP="001F1FB4">
            <w:pPr>
              <w:pStyle w:val="ListParagraph"/>
            </w:pPr>
            <w:r>
              <w:t>Configuration, administration and reporting of the Asterisk Call Center</w:t>
            </w:r>
          </w:p>
          <w:p w:rsidR="001F1FB4" w:rsidRDefault="001F1FB4" w:rsidP="001F1FB4">
            <w:pPr>
              <w:pStyle w:val="ListParagraph"/>
            </w:pPr>
            <w:r>
              <w:t>Intuitive interfaces and easy to use</w:t>
            </w:r>
          </w:p>
          <w:p w:rsidR="001F1FB4" w:rsidRPr="00D97489" w:rsidRDefault="001F1FB4" w:rsidP="001F1FB4">
            <w:pPr>
              <w:pStyle w:val="ListParagraph"/>
            </w:pPr>
            <w:r>
              <w:t>Schedule: Five months</w:t>
            </w:r>
          </w:p>
          <w:p w:rsidR="001F1FB4" w:rsidRPr="00DE7766" w:rsidRDefault="001F1FB4" w:rsidP="001F1FB4">
            <w:pPr>
              <w:pStyle w:val="ListParagraph"/>
            </w:pPr>
            <w:r>
              <w:t>Technologies: PHP with CodeIgnitor, MySQL, Command line with Linux System, Asterisk API</w:t>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Leaning Games for Kids on Android</w:t>
            </w:r>
          </w:p>
        </w:tc>
        <w:tc>
          <w:tcPr>
            <w:tcW w:w="2039" w:type="dxa"/>
            <w:tcBorders>
              <w:top w:val="nil"/>
              <w:left w:val="nil"/>
              <w:bottom w:val="nil"/>
              <w:right w:val="nil"/>
            </w:tcBorders>
          </w:tcPr>
          <w:p w:rsidR="001F1FB4" w:rsidRPr="00D97489" w:rsidRDefault="001F1FB4" w:rsidP="001F1FB4">
            <w:pPr>
              <w:pStyle w:val="Dates"/>
            </w:pPr>
            <w:r w:rsidRPr="006A3E15">
              <w:t>2011 –</w:t>
            </w:r>
            <w:r>
              <w:t xml:space="preserve"> </w:t>
            </w:r>
            <w:r w:rsidRPr="006A3E15">
              <w:t>2012</w:t>
            </w:r>
          </w:p>
        </w:tc>
      </w:tr>
      <w:tr w:rsidR="00BF67DB" w:rsidRPr="00DE7766" w:rsidTr="00437D2E">
        <w:trPr>
          <w:trHeight w:val="216"/>
        </w:trPr>
        <w:tc>
          <w:tcPr>
            <w:tcW w:w="460" w:type="dxa"/>
            <w:gridSpan w:val="2"/>
            <w:tcBorders>
              <w:left w:val="nil"/>
              <w:right w:val="nil"/>
            </w:tcBorders>
          </w:tcPr>
          <w:p w:rsidR="00BF67DB" w:rsidRPr="00DE7766" w:rsidRDefault="00BF67DB" w:rsidP="001F1FB4"/>
        </w:tc>
        <w:tc>
          <w:tcPr>
            <w:tcW w:w="8180" w:type="dxa"/>
            <w:gridSpan w:val="3"/>
            <w:tcBorders>
              <w:top w:val="nil"/>
              <w:left w:val="nil"/>
              <w:bottom w:val="nil"/>
              <w:right w:val="nil"/>
            </w:tcBorders>
          </w:tcPr>
          <w:p w:rsidR="00BF67DB" w:rsidRPr="006A3E15" w:rsidRDefault="00BF67DB" w:rsidP="001F1FB4">
            <w:pPr>
              <w:pStyle w:val="Location"/>
            </w:pPr>
            <w:r>
              <w:t>Dan Xuan Group</w:t>
            </w:r>
          </w:p>
          <w:p w:rsidR="00BF67DB" w:rsidRPr="0030255C" w:rsidRDefault="00BF67DB" w:rsidP="001F1FB4">
            <w:pPr>
              <w:pStyle w:val="ListParagraph"/>
              <w:rPr>
                <w:rFonts w:cstheme="minorHAnsi"/>
              </w:rPr>
            </w:pPr>
            <w:r w:rsidRPr="0030255C">
              <w:rPr>
                <w:rFonts w:cstheme="minorHAnsi"/>
                <w:color w:val="333333"/>
                <w:shd w:val="clear" w:color="auto" w:fill="FFFFFF"/>
              </w:rPr>
              <w:t xml:space="preserve">Perfect for kids and students who need a fun and entertaining educational game to play. </w:t>
            </w:r>
            <w:r w:rsidRPr="0030255C">
              <w:rPr>
                <w:rFonts w:ascii="Arial" w:hAnsi="Arial" w:cs="Arial"/>
                <w:color w:val="333333"/>
                <w:shd w:val="clear" w:color="auto" w:fill="FFFFFF"/>
              </w:rPr>
              <w:t>This bundle of games lets them learn important math, problem solving, and language skills while having fun</w:t>
            </w:r>
          </w:p>
          <w:p w:rsidR="00BF67DB" w:rsidRDefault="00BF67DB" w:rsidP="00BF67DB">
            <w:pPr>
              <w:pStyle w:val="ListParagraph"/>
            </w:pPr>
            <w:r>
              <w:t>Schedule: Six months</w:t>
            </w:r>
          </w:p>
          <w:p w:rsidR="00BF67DB" w:rsidRPr="006A3E15" w:rsidRDefault="00BF67DB" w:rsidP="00BF67DB">
            <w:pPr>
              <w:pStyle w:val="ListParagraph"/>
            </w:pPr>
            <w:r>
              <w:t>Technologies: Java Android</w:t>
            </w:r>
          </w:p>
        </w:tc>
      </w:tr>
      <w:tr w:rsidR="001F1FB4" w:rsidRPr="00DE7766" w:rsidTr="00007F6B">
        <w:trPr>
          <w:trHeight w:val="216"/>
        </w:trPr>
        <w:tc>
          <w:tcPr>
            <w:tcW w:w="460" w:type="dxa"/>
            <w:gridSpan w:val="2"/>
            <w:tcBorders>
              <w:left w:val="nil"/>
              <w:right w:val="nil"/>
            </w:tcBorders>
          </w:tcPr>
          <w:p w:rsidR="001F1FB4" w:rsidRPr="00DE7766" w:rsidRDefault="001F1FB4" w:rsidP="001F1FB4"/>
        </w:tc>
        <w:tc>
          <w:tcPr>
            <w:tcW w:w="6141" w:type="dxa"/>
            <w:gridSpan w:val="2"/>
            <w:tcBorders>
              <w:top w:val="nil"/>
              <w:left w:val="nil"/>
              <w:bottom w:val="nil"/>
              <w:right w:val="nil"/>
            </w:tcBorders>
          </w:tcPr>
          <w:p w:rsidR="001F1FB4" w:rsidRPr="00D448C8" w:rsidRDefault="001F1FB4" w:rsidP="001F1FB4">
            <w:pPr>
              <w:pStyle w:val="Heading2"/>
              <w:rPr>
                <w:sz w:val="18"/>
                <w:szCs w:val="18"/>
              </w:rPr>
            </w:pPr>
            <w:r w:rsidRPr="00D448C8">
              <w:rPr>
                <w:sz w:val="18"/>
                <w:szCs w:val="18"/>
              </w:rPr>
              <w:t>English-Vietnamese Dictionary</w:t>
            </w:r>
          </w:p>
        </w:tc>
        <w:tc>
          <w:tcPr>
            <w:tcW w:w="2039" w:type="dxa"/>
            <w:tcBorders>
              <w:top w:val="nil"/>
              <w:left w:val="nil"/>
              <w:bottom w:val="nil"/>
              <w:right w:val="nil"/>
            </w:tcBorders>
          </w:tcPr>
          <w:p w:rsidR="001F1FB4" w:rsidRPr="00D97489" w:rsidRDefault="001F1FB4" w:rsidP="001F1FB4">
            <w:pPr>
              <w:pStyle w:val="Dates"/>
            </w:pPr>
            <w:r w:rsidRPr="006A3E15">
              <w:t>2011 –</w:t>
            </w:r>
            <w:r>
              <w:t xml:space="preserve"> </w:t>
            </w:r>
            <w:r w:rsidRPr="006A3E15">
              <w:t>2012</w:t>
            </w:r>
          </w:p>
        </w:tc>
      </w:tr>
      <w:tr w:rsidR="001F1FB4" w:rsidRPr="00DE7766" w:rsidTr="00787BA8">
        <w:trPr>
          <w:trHeight w:val="270"/>
        </w:trPr>
        <w:tc>
          <w:tcPr>
            <w:tcW w:w="460" w:type="dxa"/>
            <w:gridSpan w:val="2"/>
            <w:tcBorders>
              <w:left w:val="nil"/>
              <w:bottom w:val="single" w:sz="4" w:space="0" w:color="7F7F7F" w:themeColor="text1" w:themeTint="80"/>
              <w:right w:val="nil"/>
            </w:tcBorders>
          </w:tcPr>
          <w:p w:rsidR="001F1FB4" w:rsidRPr="00DE7766" w:rsidRDefault="001F1FB4" w:rsidP="001F1FB4"/>
        </w:tc>
        <w:tc>
          <w:tcPr>
            <w:tcW w:w="8180" w:type="dxa"/>
            <w:gridSpan w:val="3"/>
            <w:tcBorders>
              <w:top w:val="nil"/>
              <w:left w:val="nil"/>
              <w:bottom w:val="single" w:sz="4" w:space="0" w:color="7F7F7F" w:themeColor="text1" w:themeTint="80"/>
              <w:right w:val="nil"/>
            </w:tcBorders>
          </w:tcPr>
          <w:p w:rsidR="001F1FB4" w:rsidRPr="006A3E15" w:rsidRDefault="001F1FB4" w:rsidP="001F1FB4">
            <w:pPr>
              <w:pStyle w:val="Location"/>
            </w:pPr>
            <w:r>
              <w:t>Dan Xuan Group</w:t>
            </w:r>
          </w:p>
          <w:p w:rsidR="001F1FB4" w:rsidRDefault="001F1FB4" w:rsidP="001F1FB4">
            <w:pPr>
              <w:pStyle w:val="ListParagraph"/>
            </w:pPr>
            <w:r>
              <w:t xml:space="preserve">Have a big database with more than 750.000 words and </w:t>
            </w:r>
            <w:r w:rsidRPr="005143A9">
              <w:t>phrases</w:t>
            </w:r>
          </w:p>
          <w:p w:rsidR="001F1FB4" w:rsidRPr="00D4662D" w:rsidRDefault="001F1FB4" w:rsidP="001F1FB4">
            <w:pPr>
              <w:pStyle w:val="ListParagraph"/>
            </w:pPr>
            <w:r>
              <w:t xml:space="preserve">Binary files of database were created based on XML files by indexing and </w:t>
            </w:r>
            <w:r w:rsidRPr="005143A9">
              <w:t>encoding</w:t>
            </w:r>
          </w:p>
          <w:p w:rsidR="001F1FB4" w:rsidRDefault="001F1FB4" w:rsidP="001F1FB4">
            <w:pPr>
              <w:pStyle w:val="ListParagraph"/>
            </w:pPr>
            <w:r>
              <w:t xml:space="preserve">Fast search for </w:t>
            </w:r>
            <w:r w:rsidRPr="005143A9">
              <w:t>English definitions, synonyms, word origins, audio pronunciations, example sentences, slang phrases, idioms</w:t>
            </w:r>
          </w:p>
          <w:p w:rsidR="001F1FB4" w:rsidRDefault="001F1FB4" w:rsidP="001F1FB4">
            <w:pPr>
              <w:pStyle w:val="ListParagraph"/>
            </w:pPr>
            <w:r>
              <w:t>Schedule: Four months</w:t>
            </w:r>
          </w:p>
          <w:p w:rsidR="001F1FB4" w:rsidRPr="00D4662D" w:rsidRDefault="001F1FB4" w:rsidP="001F1FB4">
            <w:pPr>
              <w:pStyle w:val="ListParagraph"/>
            </w:pPr>
            <w:r>
              <w:lastRenderedPageBreak/>
              <w:t>Technologies: C++, MFC, Thread and Hook</w:t>
            </w:r>
          </w:p>
        </w:tc>
      </w:tr>
      <w:tr w:rsidR="001F1FB4" w:rsidRPr="00DE7766" w:rsidTr="00007F6B">
        <w:trPr>
          <w:trHeight w:val="360"/>
        </w:trPr>
        <w:tc>
          <w:tcPr>
            <w:tcW w:w="8640" w:type="dxa"/>
            <w:gridSpan w:val="5"/>
            <w:tcBorders>
              <w:top w:val="single" w:sz="4" w:space="0" w:color="7F7F7F" w:themeColor="text1" w:themeTint="80"/>
              <w:left w:val="nil"/>
              <w:bottom w:val="single" w:sz="4" w:space="0" w:color="7F7F7F" w:themeColor="text1" w:themeTint="80"/>
              <w:right w:val="nil"/>
            </w:tcBorders>
          </w:tcPr>
          <w:p w:rsidR="001F1FB4" w:rsidRPr="006962EF" w:rsidRDefault="001F1FB4" w:rsidP="001F1FB4">
            <w:pPr>
              <w:pStyle w:val="Heading1"/>
            </w:pPr>
            <w:r>
              <w:lastRenderedPageBreak/>
              <w:t>Education</w:t>
            </w:r>
          </w:p>
        </w:tc>
      </w:tr>
      <w:tr w:rsidR="001F1FB4" w:rsidRPr="00DE7766" w:rsidTr="00007F6B">
        <w:trPr>
          <w:trHeight w:val="216"/>
        </w:trPr>
        <w:tc>
          <w:tcPr>
            <w:tcW w:w="460" w:type="dxa"/>
            <w:gridSpan w:val="2"/>
            <w:tcBorders>
              <w:top w:val="single" w:sz="4" w:space="0" w:color="7F7F7F" w:themeColor="text1" w:themeTint="80"/>
              <w:left w:val="nil"/>
              <w:right w:val="nil"/>
            </w:tcBorders>
          </w:tcPr>
          <w:p w:rsidR="001F1FB4" w:rsidRPr="006962EF" w:rsidRDefault="001F1FB4" w:rsidP="001F1FB4"/>
        </w:tc>
        <w:tc>
          <w:tcPr>
            <w:tcW w:w="6141" w:type="dxa"/>
            <w:gridSpan w:val="2"/>
            <w:tcBorders>
              <w:top w:val="single" w:sz="4" w:space="0" w:color="7F7F7F" w:themeColor="text1" w:themeTint="80"/>
              <w:left w:val="nil"/>
              <w:bottom w:val="nil"/>
              <w:right w:val="nil"/>
            </w:tcBorders>
          </w:tcPr>
          <w:p w:rsidR="001F1FB4" w:rsidRPr="00EE15AD" w:rsidRDefault="001F1FB4" w:rsidP="001F1FB4">
            <w:pPr>
              <w:pStyle w:val="Heading2"/>
              <w:rPr>
                <w:sz w:val="18"/>
                <w:szCs w:val="18"/>
              </w:rPr>
            </w:pPr>
            <w:r w:rsidRPr="00EE15AD">
              <w:rPr>
                <w:sz w:val="18"/>
                <w:szCs w:val="18"/>
              </w:rPr>
              <w:t>University of Science</w:t>
            </w:r>
          </w:p>
        </w:tc>
        <w:tc>
          <w:tcPr>
            <w:tcW w:w="2039" w:type="dxa"/>
            <w:tcBorders>
              <w:top w:val="single" w:sz="4" w:space="0" w:color="7F7F7F" w:themeColor="text1" w:themeTint="80"/>
              <w:left w:val="nil"/>
              <w:bottom w:val="nil"/>
              <w:right w:val="nil"/>
            </w:tcBorders>
          </w:tcPr>
          <w:p w:rsidR="001F1FB4" w:rsidRPr="006962EF" w:rsidRDefault="001F1FB4" w:rsidP="001F1FB4">
            <w:pPr>
              <w:pStyle w:val="Dates"/>
            </w:pPr>
            <w:r>
              <w:t>2007 - 2012</w:t>
            </w:r>
          </w:p>
        </w:tc>
      </w:tr>
      <w:tr w:rsidR="001F1FB4" w:rsidRPr="00DE7766" w:rsidTr="00007F6B">
        <w:trPr>
          <w:trHeight w:val="255"/>
        </w:trPr>
        <w:tc>
          <w:tcPr>
            <w:tcW w:w="460" w:type="dxa"/>
            <w:gridSpan w:val="2"/>
            <w:tcBorders>
              <w:left w:val="nil"/>
              <w:right w:val="nil"/>
            </w:tcBorders>
          </w:tcPr>
          <w:p w:rsidR="001F1FB4" w:rsidRPr="006962EF" w:rsidRDefault="001F1FB4" w:rsidP="001F1FB4"/>
        </w:tc>
        <w:tc>
          <w:tcPr>
            <w:tcW w:w="8180" w:type="dxa"/>
            <w:gridSpan w:val="3"/>
            <w:tcBorders>
              <w:top w:val="nil"/>
              <w:left w:val="nil"/>
              <w:right w:val="nil"/>
            </w:tcBorders>
          </w:tcPr>
          <w:p w:rsidR="001F1FB4" w:rsidRDefault="001F1FB4" w:rsidP="001F1FB4">
            <w:pPr>
              <w:pStyle w:val="Location"/>
            </w:pPr>
            <w:r w:rsidRPr="00613EF7">
              <w:t>HoChiMinh City</w:t>
            </w:r>
          </w:p>
          <w:p w:rsidR="001F1FB4" w:rsidRPr="006962EF" w:rsidRDefault="001F1FB4" w:rsidP="001F1FB4">
            <w:pPr>
              <w:pStyle w:val="ListParagraph"/>
            </w:pPr>
            <w:r w:rsidRPr="00613EF7">
              <w:t>Bachelor Degree of Info</w:t>
            </w:r>
            <w:r w:rsidR="00BD5674">
              <w:t>r</w:t>
            </w:r>
            <w:bookmarkStart w:id="0" w:name="_GoBack"/>
            <w:bookmarkEnd w:id="0"/>
            <w:r w:rsidRPr="00613EF7">
              <w:t>mation Technology</w:t>
            </w:r>
          </w:p>
        </w:tc>
      </w:tr>
    </w:tbl>
    <w:p w:rsidR="008E18D5" w:rsidRPr="00DE7766" w:rsidRDefault="008E18D5" w:rsidP="006A3E15"/>
    <w:sectPr w:rsidR="008E18D5" w:rsidRPr="00DE7766" w:rsidSect="00116379">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6">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17">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0"/>
  </w:num>
  <w:num w:numId="4">
    <w:abstractNumId w:val="11"/>
  </w:num>
  <w:num w:numId="5">
    <w:abstractNumId w:val="12"/>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FE"/>
    <w:rsid w:val="000022EB"/>
    <w:rsid w:val="00007F6B"/>
    <w:rsid w:val="000276D9"/>
    <w:rsid w:val="000608B0"/>
    <w:rsid w:val="0006154F"/>
    <w:rsid w:val="00075E73"/>
    <w:rsid w:val="000B0EE9"/>
    <w:rsid w:val="0010077D"/>
    <w:rsid w:val="00116379"/>
    <w:rsid w:val="00123F63"/>
    <w:rsid w:val="001B3AFE"/>
    <w:rsid w:val="001D3A08"/>
    <w:rsid w:val="001F1FB4"/>
    <w:rsid w:val="00237911"/>
    <w:rsid w:val="00242AAD"/>
    <w:rsid w:val="00246520"/>
    <w:rsid w:val="0025418C"/>
    <w:rsid w:val="00255A9A"/>
    <w:rsid w:val="002911C8"/>
    <w:rsid w:val="002D2D6D"/>
    <w:rsid w:val="002E2066"/>
    <w:rsid w:val="002E7D72"/>
    <w:rsid w:val="00301257"/>
    <w:rsid w:val="0030255C"/>
    <w:rsid w:val="00307977"/>
    <w:rsid w:val="00344522"/>
    <w:rsid w:val="003478F7"/>
    <w:rsid w:val="00361AFB"/>
    <w:rsid w:val="00374E86"/>
    <w:rsid w:val="003F3763"/>
    <w:rsid w:val="003F5303"/>
    <w:rsid w:val="0041118B"/>
    <w:rsid w:val="00416DA9"/>
    <w:rsid w:val="0047789B"/>
    <w:rsid w:val="004A6058"/>
    <w:rsid w:val="005143A9"/>
    <w:rsid w:val="005504DC"/>
    <w:rsid w:val="005C5D33"/>
    <w:rsid w:val="00613EF7"/>
    <w:rsid w:val="0064663C"/>
    <w:rsid w:val="006962EF"/>
    <w:rsid w:val="006A3E15"/>
    <w:rsid w:val="006E2432"/>
    <w:rsid w:val="00760BD9"/>
    <w:rsid w:val="00787BA8"/>
    <w:rsid w:val="00787CB2"/>
    <w:rsid w:val="00790D50"/>
    <w:rsid w:val="00791FA2"/>
    <w:rsid w:val="007A2F12"/>
    <w:rsid w:val="007D5AB6"/>
    <w:rsid w:val="007E285E"/>
    <w:rsid w:val="00813B3C"/>
    <w:rsid w:val="008A7AAA"/>
    <w:rsid w:val="008E18D5"/>
    <w:rsid w:val="0090731C"/>
    <w:rsid w:val="00907793"/>
    <w:rsid w:val="00940C99"/>
    <w:rsid w:val="009548CA"/>
    <w:rsid w:val="00987217"/>
    <w:rsid w:val="00995CE8"/>
    <w:rsid w:val="00A07D6A"/>
    <w:rsid w:val="00A84E65"/>
    <w:rsid w:val="00A93A1F"/>
    <w:rsid w:val="00AB04A1"/>
    <w:rsid w:val="00AB2664"/>
    <w:rsid w:val="00AC26FD"/>
    <w:rsid w:val="00AF1168"/>
    <w:rsid w:val="00B21A51"/>
    <w:rsid w:val="00B21A9D"/>
    <w:rsid w:val="00B54803"/>
    <w:rsid w:val="00B92257"/>
    <w:rsid w:val="00BD5674"/>
    <w:rsid w:val="00BF67DB"/>
    <w:rsid w:val="00C069B4"/>
    <w:rsid w:val="00C302EE"/>
    <w:rsid w:val="00C55F0B"/>
    <w:rsid w:val="00C91719"/>
    <w:rsid w:val="00CD22BE"/>
    <w:rsid w:val="00D31EA3"/>
    <w:rsid w:val="00D448C8"/>
    <w:rsid w:val="00D449BA"/>
    <w:rsid w:val="00D4662D"/>
    <w:rsid w:val="00D720EA"/>
    <w:rsid w:val="00D97489"/>
    <w:rsid w:val="00DE7766"/>
    <w:rsid w:val="00E1385B"/>
    <w:rsid w:val="00E33FCE"/>
    <w:rsid w:val="00EE15AD"/>
    <w:rsid w:val="00F43C90"/>
    <w:rsid w:val="00F510D1"/>
    <w:rsid w:val="00F60357"/>
    <w:rsid w:val="00FA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FB1449-9860-42B0-BF41-15C37CB2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link w:val="Heading2Char"/>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307977"/>
    <w:rPr>
      <w:color w:val="0000FF" w:themeColor="hyperlink"/>
      <w:u w:val="single"/>
    </w:rPr>
  </w:style>
  <w:style w:type="character" w:styleId="FollowedHyperlink">
    <w:name w:val="FollowedHyperlink"/>
    <w:basedOn w:val="DefaultParagraphFont"/>
    <w:semiHidden/>
    <w:unhideWhenUsed/>
    <w:rsid w:val="00255A9A"/>
    <w:rPr>
      <w:color w:val="800080" w:themeColor="followedHyperlink"/>
      <w:u w:val="single"/>
    </w:rPr>
  </w:style>
  <w:style w:type="character" w:customStyle="1" w:styleId="Heading2Char">
    <w:name w:val="Heading 2 Char"/>
    <w:basedOn w:val="DefaultParagraphFont"/>
    <w:link w:val="Heading2"/>
    <w:rsid w:val="00007F6B"/>
    <w:rPr>
      <w:rFonts w:asciiTheme="minorHAnsi" w:hAnsiTheme="minorHAnsi"/>
      <w:b/>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61853">
      <w:bodyDiv w:val="1"/>
      <w:marLeft w:val="0"/>
      <w:marRight w:val="0"/>
      <w:marTop w:val="0"/>
      <w:marBottom w:val="0"/>
      <w:divBdr>
        <w:top w:val="none" w:sz="0" w:space="0" w:color="auto"/>
        <w:left w:val="none" w:sz="0" w:space="0" w:color="auto"/>
        <w:bottom w:val="none" w:sz="0" w:space="0" w:color="auto"/>
        <w:right w:val="none" w:sz="0" w:space="0" w:color="auto"/>
      </w:divBdr>
      <w:divsChild>
        <w:div w:id="80757971">
          <w:marLeft w:val="0"/>
          <w:marRight w:val="0"/>
          <w:marTop w:val="0"/>
          <w:marBottom w:val="0"/>
          <w:divBdr>
            <w:top w:val="none" w:sz="0" w:space="0" w:color="auto"/>
            <w:left w:val="none" w:sz="0" w:space="0" w:color="auto"/>
            <w:bottom w:val="none" w:sz="0" w:space="0" w:color="auto"/>
            <w:right w:val="none" w:sz="0" w:space="0" w:color="auto"/>
          </w:divBdr>
        </w:div>
      </w:divsChild>
    </w:div>
    <w:div w:id="197069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angkhoa9089.github.io" TargetMode="External"/><Relationship Id="rId3" Type="http://schemas.openxmlformats.org/officeDocument/2006/relationships/numbering" Target="numbering.xml"/><Relationship Id="rId7" Type="http://schemas.openxmlformats.org/officeDocument/2006/relationships/hyperlink" Target="mailto:hoangkhoa9089@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Computer%20programm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customXml/itemProps2.xml><?xml version="1.0" encoding="utf-8"?>
<ds:datastoreItem xmlns:ds="http://schemas.openxmlformats.org/officeDocument/2006/customXml" ds:itemID="{95B95CD1-5641-41C4-8D88-D4987344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3</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Khoahd's Resume</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Khoahd's Resume</dc:title>
  <dc:creator>KHOAHD</dc:creator>
  <cp:keywords>resume</cp:keywords>
  <cp:lastModifiedBy>KHOAHD</cp:lastModifiedBy>
  <cp:revision>9</cp:revision>
  <cp:lastPrinted>2017-03-10T15:39:00Z</cp:lastPrinted>
  <dcterms:created xsi:type="dcterms:W3CDTF">2017-04-01T09:30:00Z</dcterms:created>
  <dcterms:modified xsi:type="dcterms:W3CDTF">2017-04-01T10:08:00Z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